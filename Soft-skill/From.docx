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DFB74" w14:textId="77777777" w:rsidR="001822CA" w:rsidRDefault="001822CA"/>
    <w:p w14:paraId="6B1486C7" w14:textId="37562B25" w:rsidR="001822CA" w:rsidRDefault="00ED7487">
      <w:r w:rsidRPr="00ED7487">
        <w:rPr>
          <w:b/>
          <w:bCs/>
          <w:sz w:val="28"/>
          <w:szCs w:val="28"/>
        </w:rPr>
        <w:t xml:space="preserve">From   </w:t>
      </w:r>
      <w:r>
        <w:t xml:space="preserve">   </w:t>
      </w:r>
      <w:r w:rsidRPr="00ED7487">
        <w:rPr>
          <w:sz w:val="24"/>
          <w:szCs w:val="24"/>
        </w:rPr>
        <w:t xml:space="preserve">:  </w:t>
      </w:r>
      <w:hyperlink r:id="rId9" w:history="1">
        <w:r w:rsidRPr="00ED7487">
          <w:rPr>
            <w:rStyle w:val="Hyperlink"/>
            <w:sz w:val="24"/>
            <w:szCs w:val="24"/>
          </w:rPr>
          <w:t>jaiswalvijeta1@gamil.com</w:t>
        </w:r>
      </w:hyperlink>
    </w:p>
    <w:p w14:paraId="6D0A9475" w14:textId="77777777" w:rsidR="00007EA2" w:rsidRDefault="00ED7487">
      <w:pPr>
        <w:rPr>
          <w:sz w:val="24"/>
          <w:szCs w:val="24"/>
        </w:rPr>
      </w:pPr>
      <w:r w:rsidRPr="00ED7487">
        <w:rPr>
          <w:b/>
          <w:bCs/>
          <w:sz w:val="28"/>
          <w:szCs w:val="28"/>
        </w:rPr>
        <w:t xml:space="preserve">To       </w:t>
      </w:r>
      <w:r>
        <w:t xml:space="preserve">    : </w:t>
      </w:r>
      <w:hyperlink r:id="rId10" w:history="1">
        <w:r w:rsidRPr="00ED7487">
          <w:rPr>
            <w:rStyle w:val="Hyperlink"/>
            <w:sz w:val="24"/>
            <w:szCs w:val="24"/>
          </w:rPr>
          <w:t>davidee45@gmail.com</w:t>
        </w:r>
      </w:hyperlink>
    </w:p>
    <w:p w14:paraId="627D7C87" w14:textId="085B950C" w:rsidR="00ED7487" w:rsidRPr="00007EA2" w:rsidRDefault="00ED7487">
      <w:pPr>
        <w:rPr>
          <w:sz w:val="24"/>
          <w:szCs w:val="24"/>
        </w:rPr>
      </w:pPr>
      <w:r w:rsidRPr="00ED7487">
        <w:rPr>
          <w:b/>
          <w:bCs/>
          <w:sz w:val="28"/>
          <w:szCs w:val="28"/>
        </w:rPr>
        <w:t xml:space="preserve">Subject  </w:t>
      </w:r>
      <w:r w:rsidRPr="00ED7487">
        <w:rPr>
          <w:b/>
          <w:bCs/>
          <w:sz w:val="24"/>
          <w:szCs w:val="24"/>
        </w:rPr>
        <w:t xml:space="preserve">:  </w:t>
      </w:r>
      <w:proofErr w:type="spellStart"/>
      <w:r w:rsidRPr="00ED7487">
        <w:rPr>
          <w:b/>
          <w:bCs/>
          <w:sz w:val="24"/>
          <w:szCs w:val="24"/>
        </w:rPr>
        <w:t>Appology</w:t>
      </w:r>
      <w:proofErr w:type="spellEnd"/>
      <w:r w:rsidRPr="00ED7487">
        <w:rPr>
          <w:b/>
          <w:bCs/>
          <w:sz w:val="24"/>
          <w:szCs w:val="24"/>
        </w:rPr>
        <w:t xml:space="preserve"> for </w:t>
      </w:r>
      <w:r w:rsidR="00737EF3">
        <w:rPr>
          <w:b/>
          <w:bCs/>
          <w:sz w:val="24"/>
          <w:szCs w:val="24"/>
        </w:rPr>
        <w:t xml:space="preserve">Delay </w:t>
      </w:r>
      <w:proofErr w:type="spellStart"/>
      <w:r w:rsidR="00737EF3">
        <w:rPr>
          <w:b/>
          <w:bCs/>
          <w:sz w:val="24"/>
          <w:szCs w:val="24"/>
        </w:rPr>
        <w:t>Submissin</w:t>
      </w:r>
      <w:proofErr w:type="spellEnd"/>
      <w:r w:rsidR="00737EF3">
        <w:rPr>
          <w:b/>
          <w:bCs/>
          <w:sz w:val="24"/>
          <w:szCs w:val="24"/>
        </w:rPr>
        <w:t xml:space="preserve"> </w:t>
      </w:r>
      <w:proofErr w:type="gramStart"/>
      <w:r w:rsidR="00737EF3">
        <w:rPr>
          <w:b/>
          <w:bCs/>
          <w:sz w:val="24"/>
          <w:szCs w:val="24"/>
        </w:rPr>
        <w:t>Of</w:t>
      </w:r>
      <w:proofErr w:type="gramEnd"/>
      <w:r w:rsidR="00737EF3">
        <w:rPr>
          <w:b/>
          <w:bCs/>
          <w:sz w:val="24"/>
          <w:szCs w:val="24"/>
        </w:rPr>
        <w:t xml:space="preserve"> My Assignments</w:t>
      </w:r>
    </w:p>
    <w:p w14:paraId="67B5DB12" w14:textId="05091145" w:rsidR="00007EA2" w:rsidRDefault="00007EA2">
      <w:pPr>
        <w:pStyle w:val="Salutation"/>
      </w:pPr>
      <w:r>
        <w:t>[24/03/2025]</w:t>
      </w:r>
    </w:p>
    <w:p w14:paraId="56B589BF" w14:textId="77777777" w:rsidR="00737EF3" w:rsidRDefault="00737EF3">
      <w:pPr>
        <w:pStyle w:val="Salutation"/>
      </w:pPr>
    </w:p>
    <w:p w14:paraId="76873DAC" w14:textId="77777777" w:rsidR="00737EF3" w:rsidRDefault="00737EF3">
      <w:pPr>
        <w:pStyle w:val="Salutation"/>
      </w:pPr>
    </w:p>
    <w:p w14:paraId="26181668" w14:textId="77777777" w:rsidR="00737EF3" w:rsidRDefault="00737EF3">
      <w:pPr>
        <w:pStyle w:val="Salutation"/>
      </w:pPr>
    </w:p>
    <w:p w14:paraId="601E9B6D" w14:textId="3D55F801" w:rsidR="001822CA" w:rsidRDefault="00007EA2">
      <w:pPr>
        <w:pStyle w:val="Salutation"/>
      </w:pPr>
      <w:r>
        <w:t>Dear[Rajesh Nagar]</w:t>
      </w:r>
      <w:r w:rsidR="00737EF3">
        <w:t xml:space="preserve"> sir,</w:t>
      </w:r>
    </w:p>
    <w:p w14:paraId="0B1B326B" w14:textId="3E35F856" w:rsidR="00007EA2" w:rsidRPr="00007EA2" w:rsidRDefault="00007EA2" w:rsidP="00007EA2">
      <w:pPr>
        <w:pStyle w:val="Closing"/>
      </w:pPr>
      <w:r w:rsidRPr="00007EA2">
        <w:t xml:space="preserve">I hope this email finds you well. I am writing to sincerely apologize for </w:t>
      </w:r>
      <w:r w:rsidR="00737EF3">
        <w:t>delay submission of my assignment</w:t>
      </w:r>
      <w:r w:rsidRPr="00007EA2">
        <w:t>, missing a deadline, an error in a report, or an oversight]. I take full responsibility for this oversight and deeply regret any inconvenience it may have caused.</w:t>
      </w:r>
    </w:p>
    <w:p w14:paraId="2D69D8B6" w14:textId="77777777" w:rsidR="00007EA2" w:rsidRPr="00007EA2" w:rsidRDefault="00007EA2" w:rsidP="00007EA2">
      <w:pPr>
        <w:pStyle w:val="Closing"/>
      </w:pPr>
      <w:r w:rsidRPr="00007EA2">
        <w:t>Please rest assured that I am taking the necessary steps to prevent such occurrences in the future. If there is anything I can do to rectify the situation, please do not hesitate to let me know.</w:t>
      </w:r>
    </w:p>
    <w:p w14:paraId="50AB8D8A" w14:textId="77777777" w:rsidR="00007EA2" w:rsidRPr="00007EA2" w:rsidRDefault="00007EA2" w:rsidP="00007EA2">
      <w:pPr>
        <w:pStyle w:val="Closing"/>
      </w:pPr>
      <w:r w:rsidRPr="00007EA2">
        <w:t>Once again, I apologize for any disruption this may have caused and appreciate your understanding.</w:t>
      </w:r>
    </w:p>
    <w:p w14:paraId="0241AFD4" w14:textId="31324778" w:rsidR="001822CA" w:rsidRDefault="001822CA" w:rsidP="00737EF3">
      <w:pPr>
        <w:pStyle w:val="Closing"/>
      </w:pPr>
    </w:p>
    <w:p w14:paraId="54749289" w14:textId="77777777" w:rsidR="00737EF3" w:rsidRDefault="00737EF3" w:rsidP="00737EF3">
      <w:pPr>
        <w:pStyle w:val="Closing"/>
      </w:pPr>
    </w:p>
    <w:p w14:paraId="781CDD02" w14:textId="77777777" w:rsidR="00B74D8C" w:rsidRDefault="00737EF3" w:rsidP="00B74D8C">
      <w:pPr>
        <w:pStyle w:val="Closing"/>
        <w:rPr>
          <w:b/>
          <w:bCs/>
        </w:rPr>
      </w:pPr>
      <w:r w:rsidRPr="00B74D8C">
        <w:rPr>
          <w:b/>
          <w:bCs/>
        </w:rPr>
        <w:t>Than</w:t>
      </w:r>
      <w:r w:rsidR="00B74D8C" w:rsidRPr="00B74D8C">
        <w:rPr>
          <w:b/>
          <w:bCs/>
        </w:rPr>
        <w:t>king you</w:t>
      </w:r>
    </w:p>
    <w:p w14:paraId="2AC02227" w14:textId="1B3C189C" w:rsidR="00B74D8C" w:rsidRDefault="00B74D8C" w:rsidP="00B74D8C">
      <w:pPr>
        <w:pStyle w:val="Closing"/>
        <w:rPr>
          <w:b/>
          <w:bCs/>
        </w:rPr>
      </w:pPr>
      <w:r>
        <w:rPr>
          <w:b/>
          <w:bCs/>
        </w:rPr>
        <w:t>Sincerely,</w:t>
      </w:r>
    </w:p>
    <w:p w14:paraId="2D031383" w14:textId="0657934F" w:rsidR="001822CA" w:rsidRPr="00B74D8C" w:rsidRDefault="00000000" w:rsidP="00B74D8C">
      <w:pPr>
        <w:pStyle w:val="Closing"/>
        <w:rPr>
          <w:b/>
          <w:bCs/>
        </w:rPr>
      </w:pPr>
      <w:sdt>
        <w:sdtPr>
          <w:rPr>
            <w:b/>
            <w:bCs/>
          </w:rPr>
          <w:id w:val="260286289"/>
          <w:placeholder>
            <w:docPart w:val="519427A37120424DB6BA5F4E8C6C802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06536" w:rsidRPr="00B74D8C">
            <w:rPr>
              <w:b/>
              <w:bCs/>
            </w:rPr>
            <w:t>Vijeta Jaiswal</w:t>
          </w:r>
        </w:sdtContent>
      </w:sdt>
    </w:p>
    <w:p w14:paraId="0D24F21C" w14:textId="517DA0EB" w:rsidR="001822CA" w:rsidRDefault="001822CA">
      <w:pPr>
        <w:pStyle w:val="Signature"/>
        <w:rPr>
          <w:sz w:val="21"/>
          <w:szCs w:val="21"/>
        </w:rPr>
      </w:pPr>
    </w:p>
    <w:sectPr w:rsidR="001822CA">
      <w:footerReference w:type="default" r:id="rId11"/>
      <w:headerReference w:type="first" r:id="rId12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FE81A" w14:textId="77777777" w:rsidR="00035E25" w:rsidRDefault="00035E25">
      <w:pPr>
        <w:spacing w:after="0" w:line="240" w:lineRule="auto"/>
      </w:pPr>
      <w:r>
        <w:separator/>
      </w:r>
    </w:p>
  </w:endnote>
  <w:endnote w:type="continuationSeparator" w:id="0">
    <w:p w14:paraId="74E5A37E" w14:textId="77777777" w:rsidR="00035E25" w:rsidRDefault="0003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324B2" w14:textId="77777777" w:rsidR="001822CA" w:rsidRDefault="00000000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23659C9" wp14:editId="0A1F46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3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24280D" w14:textId="77777777" w:rsidR="001822CA" w:rsidRDefault="001822C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23659C9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4D24280D" w14:textId="77777777" w:rsidR="001822CA" w:rsidRDefault="001822C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CF24E7D" wp14:editId="26BA0CA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15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6D8AB0" w14:textId="77777777" w:rsidR="001822CA" w:rsidRDefault="001822C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CF24E7D" id="Bkgd: 2" o:spid="_x0000_s1027" style="position:absolute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" stroked="f" strokeweight="2pt">
              <v:fill opacity="54484f"/>
              <v:textbox inset="2.53903mm,1.2695mm,2.53903mm,1.2695mm">
                <w:txbxContent>
                  <w:p w14:paraId="3F6D8AB0" w14:textId="77777777" w:rsidR="001822CA" w:rsidRDefault="001822C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A84CE51" wp14:editId="63EBDD3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9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B8337B" w14:textId="77777777" w:rsidR="001822CA" w:rsidRDefault="001822C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A84CE51" id="Bkgd: 3" o:spid="_x0000_s1028" style="position:absolute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" stroked="f" strokeweight=".5pt">
              <v:stroke linestyle="thinThin"/>
              <v:textbox inset="2.53903mm,1.2695mm,2.53903mm,1.2695mm">
                <w:txbxContent>
                  <w:p w14:paraId="6CB8337B" w14:textId="77777777" w:rsidR="001822CA" w:rsidRDefault="001822C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92F82C" wp14:editId="2347A4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2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DC3DC1" w14:textId="3770BCD9" w:rsidR="001822CA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3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007EA2">
                                <w:rPr>
                                  <w:b/>
                                  <w:bCs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March 23, 2025</w:t>
                              </w:r>
                            </w:sdtContent>
                          </w:sdt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2F82C" id="Date" o:spid="_x0000_s1029" style="position:absolute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" filled="f" stroked="f" strokeweight="2pt">
              <v:textbox inset="0,0,0,0">
                <w:txbxContent>
                  <w:p w14:paraId="03DC3DC1" w14:textId="3770BCD9" w:rsidR="001822CA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5-03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 w:rsidR="00007EA2"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March 23, 2025</w:t>
                        </w:r>
                      </w:sdtContent>
                    </w:sdt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5D99A" w14:textId="77777777" w:rsidR="00035E25" w:rsidRDefault="00035E25">
      <w:pPr>
        <w:spacing w:after="0" w:line="240" w:lineRule="auto"/>
      </w:pPr>
      <w:r>
        <w:separator/>
      </w:r>
    </w:p>
  </w:footnote>
  <w:footnote w:type="continuationSeparator" w:id="0">
    <w:p w14:paraId="5A8EC3B9" w14:textId="77777777" w:rsidR="00035E25" w:rsidRDefault="0003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A8B9A" w14:textId="77777777" w:rsidR="001822CA" w:rsidRDefault="00000000">
    <w:pPr>
      <w:pStyle w:val="Head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8726E6" wp14:editId="71EC09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4A79631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72D3D85" wp14:editId="6D9DBE8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9C8A53B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A234A0" wp14:editId="04C9CF5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5FF169E" id="Rectangle 1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6FDE"/>
    <w:multiLevelType w:val="hybridMultilevel"/>
    <w:tmpl w:val="DEBE9A8E"/>
    <w:lvl w:ilvl="0" w:tplc="C74A0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7D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8D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40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69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0A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04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44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6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777F"/>
    <w:multiLevelType w:val="hybridMultilevel"/>
    <w:tmpl w:val="14A8B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435BEB"/>
    <w:multiLevelType w:val="hybridMultilevel"/>
    <w:tmpl w:val="0BECE2BA"/>
    <w:lvl w:ilvl="0" w:tplc="A13E3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C7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E9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4C5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83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44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7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FB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08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27A33"/>
    <w:multiLevelType w:val="hybridMultilevel"/>
    <w:tmpl w:val="B636A45A"/>
    <w:lvl w:ilvl="0" w:tplc="B470C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3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05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67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E77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8F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3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1CC"/>
    <w:multiLevelType w:val="hybridMultilevel"/>
    <w:tmpl w:val="C870F434"/>
    <w:lvl w:ilvl="0" w:tplc="14987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6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28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0C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2D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0C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A3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F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68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0094853">
    <w:abstractNumId w:val="0"/>
  </w:num>
  <w:num w:numId="2" w16cid:durableId="1671181812">
    <w:abstractNumId w:val="2"/>
  </w:num>
  <w:num w:numId="3" w16cid:durableId="853542299">
    <w:abstractNumId w:val="4"/>
  </w:num>
  <w:num w:numId="4" w16cid:durableId="1448350032">
    <w:abstractNumId w:val="5"/>
  </w:num>
  <w:num w:numId="5" w16cid:durableId="366833545">
    <w:abstractNumId w:val="1"/>
  </w:num>
  <w:num w:numId="6" w16cid:durableId="2070304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36"/>
    <w:rsid w:val="00007EA2"/>
    <w:rsid w:val="00035E25"/>
    <w:rsid w:val="001822CA"/>
    <w:rsid w:val="006B5920"/>
    <w:rsid w:val="00737EF3"/>
    <w:rsid w:val="00806536"/>
    <w:rsid w:val="00974851"/>
    <w:rsid w:val="00A52BFB"/>
    <w:rsid w:val="00B74D8C"/>
    <w:rsid w:val="00ED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E7AA"/>
  <w15:docId w15:val="{EBD38BBE-E377-43FE-A47D-CBC34B05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color w:val="40382D" w:themeColor="tex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CCC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uiPriority w:val="99"/>
  </w:style>
  <w:style w:type="paragraph" w:customStyle="1" w:styleId="SenderAddress">
    <w:name w:val="Sender Address"/>
    <w:uiPriority w:val="2"/>
    <w:pPr>
      <w:spacing w:after="0" w:line="240" w:lineRule="auto"/>
    </w:pPr>
    <w:rPr>
      <w:color w:val="93A299" w:themeColor="accent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 w:line="276" w:lineRule="auto"/>
      <w:contextualSpacing/>
    </w:pPr>
    <w:rPr>
      <w:rFonts w:eastAsiaTheme="minorEastAsia"/>
      <w:sz w:val="22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rFonts w:eastAsiaTheme="minorEastAsia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rFonts w:eastAsiaTheme="minorEastAsia"/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</w:rPr>
  </w:style>
  <w:style w:type="paragraph" w:styleId="Signature">
    <w:name w:val="Signature"/>
    <w:basedOn w:val="Normal"/>
    <w:link w:val="SignatureChar"/>
    <w:uiPriority w:val="99"/>
    <w:unhideWhenUsed/>
    <w:pPr>
      <w:spacing w:after="200" w:line="276" w:lineRule="auto"/>
      <w:contextualSpacing/>
    </w:pPr>
    <w:rPr>
      <w:rFonts w:eastAsiaTheme="minorEastAsia"/>
      <w:sz w:val="22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6B5920"/>
    <w:rPr>
      <w:color w:val="605E5C"/>
      <w:shd w:val="clear" w:color="auto" w:fill="E1DFDD"/>
    </w:rPr>
  </w:style>
  <w:style w:type="paragraph" w:customStyle="1" w:styleId="mb-2">
    <w:name w:val="mb-2"/>
    <w:basedOn w:val="Normal"/>
    <w:rsid w:val="0000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22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91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5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0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00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65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17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3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92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0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46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6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avidee45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jaiswalvijeta1@gamil.com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19427A37120424DB6BA5F4E8C6C8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42AB7-B275-4BAF-A39A-64C94138CBDF}"/>
      </w:docPartPr>
      <w:docPartBody>
        <w:p w:rsidR="00000000" w:rsidRDefault="00000000">
          <w:pPr>
            <w:pStyle w:val="519427A37120424DB6BA5F4E8C6C8023"/>
          </w:pPr>
          <w:r>
            <w:t>[Type the sender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8D"/>
    <w:rsid w:val="007C4C8D"/>
    <w:rsid w:val="00A52BFB"/>
    <w:rsid w:val="00F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BC6BF8B385487DBECB0339F7A1E95B">
    <w:name w:val="37BC6BF8B385487DBECB0339F7A1E95B"/>
  </w:style>
  <w:style w:type="paragraph" w:customStyle="1" w:styleId="1306DAB1FE214A3086C28CBC3C1E77EB">
    <w:name w:val="1306DAB1FE214A3086C28CBC3C1E77EB"/>
  </w:style>
  <w:style w:type="paragraph" w:customStyle="1" w:styleId="0082B73320E54FB0A5F6BACCF67B75BC">
    <w:name w:val="0082B73320E54FB0A5F6BACCF67B75BC"/>
  </w:style>
  <w:style w:type="paragraph" w:customStyle="1" w:styleId="519427A37120424DB6BA5F4E8C6C8023">
    <w:name w:val="519427A37120424DB6BA5F4E8C6C8023"/>
  </w:style>
  <w:style w:type="paragraph" w:customStyle="1" w:styleId="AB4210F7FB73446A9AA2002830587026">
    <w:name w:val="AB4210F7FB73446A9AA2002830587026"/>
  </w:style>
  <w:style w:type="paragraph" w:customStyle="1" w:styleId="8F570D05C7B44ED4B7079700CA4097E3">
    <w:name w:val="8F570D05C7B44ED4B7079700CA4097E3"/>
  </w:style>
  <w:style w:type="paragraph" w:customStyle="1" w:styleId="F6F31EB8986642478591CFB09C7D438C">
    <w:name w:val="F6F31EB8986642478591CFB09C7D438C"/>
  </w:style>
  <w:style w:type="paragraph" w:customStyle="1" w:styleId="FCB1137F9CE344C59965ED84F16AB78E">
    <w:name w:val="FCB1137F9CE344C59965ED84F16AB78E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016B8FB7D2F47B685FE4C670759DD04">
    <w:name w:val="4016B8FB7D2F47B685FE4C670759DD04"/>
  </w:style>
  <w:style w:type="paragraph" w:customStyle="1" w:styleId="B54354D0FBC64887830478B89A5DA477">
    <w:name w:val="B54354D0FBC64887830478B89A5DA477"/>
  </w:style>
  <w:style w:type="paragraph" w:customStyle="1" w:styleId="D593DA25057D4A23844D4721811F0F72">
    <w:name w:val="D593DA25057D4A23844D4721811F0F72"/>
  </w:style>
  <w:style w:type="paragraph" w:customStyle="1" w:styleId="AFB57138131945768527AFCAC57A505E">
    <w:name w:val="AFB57138131945768527AFCAC57A505E"/>
  </w:style>
  <w:style w:type="paragraph" w:customStyle="1" w:styleId="853844FF600F4F65A27677BE43117D19">
    <w:name w:val="853844FF600F4F65A27677BE43117D19"/>
  </w:style>
  <w:style w:type="paragraph" w:customStyle="1" w:styleId="0044CCFA1B934B869B7507AA6E859BDB">
    <w:name w:val="0044CCFA1B934B869B7507AA6E859BDB"/>
    <w:rsid w:val="007C4C8D"/>
  </w:style>
  <w:style w:type="paragraph" w:customStyle="1" w:styleId="E3F047DBCD6047EC95E54BF452D1BE2A">
    <w:name w:val="E3F047DBCD6047EC95E54BF452D1BE2A"/>
    <w:rsid w:val="007C4C8D"/>
  </w:style>
  <w:style w:type="paragraph" w:customStyle="1" w:styleId="9F3A20372D394E38B7485C7E49F2AE75">
    <w:name w:val="9F3A20372D394E38B7485C7E49F2AE75"/>
    <w:rsid w:val="007C4C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2025-03-23T00:00:00</PublishDate>
  <Abstract/>
  <CompanyAddress>  [Maninagar]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3ED1FF-FB19-4CD2-BE6D-32DB0036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ApothecaryLetter</Template>
  <TotalTime>62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[Tops Technolology]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Vijeta Jaiswal</dc:creator>
  <cp:lastModifiedBy>Vijeta Jaiswal</cp:lastModifiedBy>
  <cp:revision>1</cp:revision>
  <dcterms:created xsi:type="dcterms:W3CDTF">2025-03-28T18:52:00Z</dcterms:created>
  <dcterms:modified xsi:type="dcterms:W3CDTF">2025-03-28T19:54:00Z</dcterms:modified>
</cp:coreProperties>
</file>